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164"/>
        <w:gridCol w:w="2436"/>
      </w:tblGrid>
      <w:tr w:rsidR="00753129" w14:paraId="44319B1D" w14:textId="77777777" w:rsidTr="000F4C97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753129" w14:paraId="31D245D8" w14:textId="77777777" w:rsidTr="000F4C97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14:paraId="71E9CFB5" w14:textId="77777777" w:rsidR="00753129" w:rsidRDefault="00753129" w:rsidP="000F4C97"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DA0CC1D" wp14:editId="2CC360A8">
                        <wp:extent cx="4572000" cy="45720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4572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3129" w14:paraId="24C817B3" w14:textId="77777777" w:rsidTr="000F4C97">
              <w:trPr>
                <w:trHeight w:hRule="exact" w:val="6072"/>
              </w:trPr>
              <w:tc>
                <w:tcPr>
                  <w:tcW w:w="7200" w:type="dxa"/>
                </w:tcPr>
                <w:p w14:paraId="6ACE494E" w14:textId="77777777" w:rsidR="00753129" w:rsidRPr="00657F12" w:rsidRDefault="00753129" w:rsidP="000F4C97">
                  <w:pPr>
                    <w:pStyle w:val="Subtitle"/>
                    <w:rPr>
                      <w:color w:val="83AADA"/>
                    </w:rPr>
                  </w:pPr>
                  <w:r w:rsidRPr="00657F12">
                    <w:rPr>
                      <w:color w:val="83AADA"/>
                    </w:rPr>
                    <w:t>Spine Workshops</w:t>
                  </w:r>
                </w:p>
                <w:p w14:paraId="06DF2D60" w14:textId="77777777" w:rsidR="00753129" w:rsidRDefault="00753129" w:rsidP="000F4C97">
                  <w:pPr>
                    <w:pStyle w:val="Title"/>
                  </w:pPr>
                  <w:r>
                    <w:t>(Coming Soon)</w:t>
                  </w:r>
                </w:p>
                <w:p w14:paraId="3ADC6F0D" w14:textId="77777777" w:rsidR="00753129" w:rsidRDefault="00753129" w:rsidP="000F4C97">
                  <w:pPr>
                    <w:pStyle w:val="Heading1"/>
                  </w:pPr>
                  <w:r>
                    <w:t>We’re running a series of Spine Workshops, based on demand.</w:t>
                  </w:r>
                </w:p>
                <w:p w14:paraId="359D21E3" w14:textId="77777777" w:rsidR="00753129" w:rsidRDefault="00753129" w:rsidP="000F4C97">
                  <w:r>
                    <w:t xml:space="preserve">The originators of the Spine Model (Kevin Trethewey and </w:t>
                  </w:r>
                  <w:proofErr w:type="spellStart"/>
                  <w:r>
                    <w:t>Danie</w:t>
                  </w:r>
                  <w:proofErr w:type="spellEnd"/>
                  <w:r>
                    <w:t xml:space="preserve"> Roux) are</w:t>
                  </w:r>
                  <w:r w:rsidRPr="00E520A1">
                    <w:t xml:space="preserve"> currently planning a series of 1-day workshops on the</w:t>
                  </w:r>
                  <w:r>
                    <w:t xml:space="preserve"> Spine Model</w:t>
                  </w:r>
                  <w:r w:rsidRPr="00E520A1">
                    <w:t xml:space="preserve">. </w:t>
                  </w:r>
                </w:p>
                <w:p w14:paraId="6829C4F9" w14:textId="77777777" w:rsidR="00753129" w:rsidRPr="00753129" w:rsidRDefault="00753129" w:rsidP="000F4C97">
                  <w:pPr>
                    <w:rPr>
                      <w:b/>
                      <w:sz w:val="32"/>
                    </w:rPr>
                  </w:pPr>
                  <w:hyperlink r:id="rId8" w:history="1">
                    <w:r w:rsidRPr="00753129">
                      <w:rPr>
                        <w:rStyle w:val="Hyperlink"/>
                        <w:b/>
                        <w:sz w:val="32"/>
                      </w:rPr>
                      <w:t>http://spinemodel.info/workshops/citysurvey</w:t>
                    </w:r>
                  </w:hyperlink>
                </w:p>
                <w:p w14:paraId="2576778D" w14:textId="77777777" w:rsidR="00753129" w:rsidRDefault="00753129" w:rsidP="000F4C97">
                  <w:r w:rsidRPr="00E520A1">
                    <w:t xml:space="preserve">Please </w:t>
                  </w:r>
                  <w:r>
                    <w:t>sign up</w:t>
                  </w:r>
                  <w:r w:rsidRPr="00E520A1">
                    <w:t xml:space="preserve"> make sure your city is included</w:t>
                  </w:r>
                  <w:r>
                    <w:t>. W</w:t>
                  </w:r>
                  <w:r w:rsidRPr="00E520A1">
                    <w:t xml:space="preserve">e </w:t>
                  </w:r>
                  <w:r>
                    <w:t>will then</w:t>
                  </w:r>
                  <w:r w:rsidRPr="00E520A1">
                    <w:t xml:space="preserve"> let you know when we </w:t>
                  </w:r>
                  <w:r>
                    <w:t xml:space="preserve">plan to </w:t>
                  </w:r>
                  <w:r w:rsidRPr="00E520A1">
                    <w:t>visit.</w:t>
                  </w:r>
                </w:p>
                <w:p w14:paraId="4CD50FB3" w14:textId="77777777" w:rsidR="00753129" w:rsidRDefault="00753129" w:rsidP="000F4C97"/>
              </w:tc>
            </w:tr>
            <w:tr w:rsidR="00753129" w14:paraId="1F236219" w14:textId="77777777" w:rsidTr="000F4C97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14:paraId="2B42076B" w14:textId="77777777" w:rsidR="00753129" w:rsidRDefault="00753129" w:rsidP="000F4C97"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66432" behindDoc="0" locked="0" layoutInCell="1" allowOverlap="1" wp14:anchorId="5E5FEAFD" wp14:editId="20C6E393">
                        <wp:simplePos x="0" y="0"/>
                        <wp:positionH relativeFrom="column">
                          <wp:posOffset>2567305</wp:posOffset>
                        </wp:positionH>
                        <wp:positionV relativeFrom="paragraph">
                          <wp:posOffset>34925</wp:posOffset>
                        </wp:positionV>
                        <wp:extent cx="2355850" cy="796290"/>
                        <wp:effectExtent l="0" t="0" r="0" b="0"/>
                        <wp:wrapNone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5850" cy="796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68480" behindDoc="0" locked="0" layoutInCell="1" allowOverlap="1" wp14:anchorId="091534F4" wp14:editId="0D9D311C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34925</wp:posOffset>
                        </wp:positionV>
                        <wp:extent cx="2139950" cy="688340"/>
                        <wp:effectExtent l="0" t="0" r="0" b="0"/>
                        <wp:wrapNone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9950" cy="688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B7724D6" w14:textId="77777777" w:rsidR="00753129" w:rsidRDefault="00753129" w:rsidP="000F4C97"/>
          <w:p w14:paraId="14CCF1B9" w14:textId="77777777" w:rsidR="00753129" w:rsidRDefault="00753129" w:rsidP="000F4C97"/>
          <w:p w14:paraId="156200BB" w14:textId="77777777" w:rsidR="00753129" w:rsidRDefault="00753129" w:rsidP="000F4C97"/>
        </w:tc>
        <w:tc>
          <w:tcPr>
            <w:tcW w:w="1164" w:type="dxa"/>
          </w:tcPr>
          <w:p w14:paraId="6BC2B416" w14:textId="77777777" w:rsidR="00753129" w:rsidRDefault="00753129" w:rsidP="000F4C97"/>
        </w:tc>
        <w:tc>
          <w:tcPr>
            <w:tcW w:w="2436" w:type="dxa"/>
          </w:tcPr>
          <w:tbl>
            <w:tblPr>
              <w:tblW w:w="597" w:type="dxa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597"/>
            </w:tblGrid>
            <w:tr w:rsidR="00753129" w14:paraId="016A4728" w14:textId="77777777" w:rsidTr="000F4C97">
              <w:trPr>
                <w:trHeight w:val="14456"/>
              </w:trPr>
              <w:tc>
                <w:tcPr>
                  <w:tcW w:w="597" w:type="dxa"/>
                  <w:shd w:val="clear" w:color="auto" w:fill="DDDDDD" w:themeFill="accent1"/>
                  <w:vAlign w:val="center"/>
                </w:tcPr>
                <w:p w14:paraId="2783AC00" w14:textId="77777777" w:rsidR="00753129" w:rsidRPr="009E1157" w:rsidRDefault="00753129" w:rsidP="000F4C97">
                  <w:pPr>
                    <w:pStyle w:val="Heading3"/>
                    <w:jc w:val="left"/>
                    <w:rPr>
                      <w:rFonts w:asciiTheme="minorHAnsi" w:eastAsiaTheme="minorEastAsia" w:hAnsiTheme="minorHAnsi" w:cstheme="minorBidi"/>
                      <w:caps w:val="0"/>
                      <w:sz w:val="24"/>
                      <w:szCs w:val="24"/>
                    </w:rPr>
                  </w:pPr>
                </w:p>
              </w:tc>
            </w:tr>
          </w:tbl>
          <w:p w14:paraId="65388420" w14:textId="77777777" w:rsidR="00753129" w:rsidRDefault="00753129" w:rsidP="000F4C97"/>
        </w:tc>
        <w:bookmarkStart w:id="0" w:name="_GoBack"/>
        <w:bookmarkEnd w:id="0"/>
      </w:tr>
    </w:tbl>
    <w:p w14:paraId="0F382876" w14:textId="66160C84" w:rsidR="00753129" w:rsidRDefault="00753129" w:rsidP="00753129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71C90D" wp14:editId="423AD54F">
                <wp:simplePos x="0" y="0"/>
                <wp:positionH relativeFrom="column">
                  <wp:posOffset>-297284</wp:posOffset>
                </wp:positionH>
                <wp:positionV relativeFrom="paragraph">
                  <wp:posOffset>-9262110</wp:posOffset>
                </wp:positionV>
                <wp:extent cx="6172835" cy="9379373"/>
                <wp:effectExtent l="0" t="0" r="2476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9379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B5555" id="Rectangle_x0020_15" o:spid="_x0000_s1026" style="position:absolute;margin-left:-23.4pt;margin-top:-729.25pt;width:486.05pt;height:738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" fillcolor="white [3201]" strokecolor="#4d4d4d [3209]" strokeweight="1pt"/>
            </w:pict>
          </mc:Fallback>
        </mc:AlternateConten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164"/>
        <w:gridCol w:w="2436"/>
      </w:tblGrid>
      <w:tr w:rsidR="009E1157" w14:paraId="42D21EDF" w14:textId="77777777" w:rsidTr="009E1157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BA070C" w14:paraId="2FD0534F" w14:textId="77777777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14:paraId="6E4A3496" w14:textId="308F9447" w:rsidR="00BA070C" w:rsidRDefault="007A7A26">
                  <w:r>
                    <w:rPr>
                      <w:noProof/>
                      <w:lang w:eastAsia="en-US"/>
                    </w:rPr>
                    <w:lastRenderedPageBreak/>
                    <w:drawing>
                      <wp:inline distT="0" distB="0" distL="0" distR="0" wp14:anchorId="4F67FF12" wp14:editId="6F00457D">
                        <wp:extent cx="4572000" cy="45720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4572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070C" w14:paraId="3FB37562" w14:textId="77777777" w:rsidTr="00753129">
              <w:trPr>
                <w:trHeight w:hRule="exact" w:val="6072"/>
              </w:trPr>
              <w:tc>
                <w:tcPr>
                  <w:tcW w:w="7200" w:type="dxa"/>
                </w:tcPr>
                <w:p w14:paraId="6618B811" w14:textId="77777777" w:rsidR="00BA070C" w:rsidRPr="00657F12" w:rsidRDefault="00657F12">
                  <w:pPr>
                    <w:pStyle w:val="Subtitle"/>
                    <w:rPr>
                      <w:color w:val="83AADA"/>
                    </w:rPr>
                  </w:pPr>
                  <w:r w:rsidRPr="00657F12">
                    <w:rPr>
                      <w:color w:val="83AADA"/>
                    </w:rPr>
                    <w:t>Spine Workshops</w:t>
                  </w:r>
                </w:p>
                <w:p w14:paraId="5D5A511F" w14:textId="77777777" w:rsidR="00BA070C" w:rsidRDefault="00657F12">
                  <w:pPr>
                    <w:pStyle w:val="Title"/>
                  </w:pPr>
                  <w:r>
                    <w:t>(Coming Soon)</w:t>
                  </w:r>
                </w:p>
                <w:p w14:paraId="6CE6F025" w14:textId="77777777" w:rsidR="00BA070C" w:rsidRDefault="00E520A1">
                  <w:pPr>
                    <w:pStyle w:val="Heading1"/>
                  </w:pPr>
                  <w:r>
                    <w:t>We’re running a series of Spine Workshops, based on demand.</w:t>
                  </w:r>
                </w:p>
                <w:p w14:paraId="6C2912E4" w14:textId="77777777" w:rsidR="009E1157" w:rsidRDefault="00E520A1" w:rsidP="00E520A1">
                  <w:r>
                    <w:t xml:space="preserve">The originators of the Spine Model (Kevin Trethewey and </w:t>
                  </w:r>
                  <w:proofErr w:type="spellStart"/>
                  <w:r>
                    <w:t>Danie</w:t>
                  </w:r>
                  <w:proofErr w:type="spellEnd"/>
                  <w:r>
                    <w:t xml:space="preserve"> Roux) are</w:t>
                  </w:r>
                  <w:r w:rsidRPr="00E520A1">
                    <w:t xml:space="preserve"> currently planning a series of 1-day workshops on the</w:t>
                  </w:r>
                  <w:r>
                    <w:t xml:space="preserve"> Spine Model</w:t>
                  </w:r>
                  <w:r w:rsidRPr="00E520A1">
                    <w:t xml:space="preserve">. </w:t>
                  </w:r>
                </w:p>
                <w:p w14:paraId="356064E3" w14:textId="1D2EF8F0" w:rsidR="009E1157" w:rsidRPr="00753129" w:rsidRDefault="00753129" w:rsidP="00E520A1">
                  <w:pPr>
                    <w:rPr>
                      <w:b/>
                      <w:sz w:val="32"/>
                    </w:rPr>
                  </w:pPr>
                  <w:hyperlink r:id="rId11" w:history="1">
                    <w:r w:rsidR="009E1157" w:rsidRPr="00753129">
                      <w:rPr>
                        <w:rStyle w:val="Hyperlink"/>
                        <w:b/>
                        <w:sz w:val="32"/>
                      </w:rPr>
                      <w:t>http://spinemodel.info/workshops/citysurvey</w:t>
                    </w:r>
                  </w:hyperlink>
                </w:p>
                <w:p w14:paraId="35AB32D3" w14:textId="61B6FAF0" w:rsidR="00BA070C" w:rsidRDefault="00E520A1" w:rsidP="00E520A1">
                  <w:r w:rsidRPr="00E520A1">
                    <w:t xml:space="preserve">Please </w:t>
                  </w:r>
                  <w:r w:rsidR="009E1157">
                    <w:t>sign up</w:t>
                  </w:r>
                  <w:r w:rsidRPr="00E520A1">
                    <w:t xml:space="preserve"> make sure your city is included</w:t>
                  </w:r>
                  <w:r>
                    <w:t>. W</w:t>
                  </w:r>
                  <w:r w:rsidRPr="00E520A1">
                    <w:t xml:space="preserve">e </w:t>
                  </w:r>
                  <w:r>
                    <w:t>will then</w:t>
                  </w:r>
                  <w:r w:rsidRPr="00E520A1">
                    <w:t xml:space="preserve"> let you know when we </w:t>
                  </w:r>
                  <w:r>
                    <w:t xml:space="preserve">plan to </w:t>
                  </w:r>
                  <w:r w:rsidRPr="00E520A1">
                    <w:t>visit.</w:t>
                  </w:r>
                </w:p>
                <w:p w14:paraId="7297AC21" w14:textId="77777777" w:rsidR="009E1157" w:rsidRDefault="009E1157" w:rsidP="00E520A1"/>
              </w:tc>
            </w:tr>
            <w:tr w:rsidR="00BA070C" w14:paraId="5809D3B8" w14:textId="77777777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14:paraId="62AB1321" w14:textId="6BC4ACF6" w:rsidR="00BA070C" w:rsidRDefault="00753129"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58240" behindDoc="0" locked="0" layoutInCell="1" allowOverlap="1" wp14:anchorId="7ECB9EA8" wp14:editId="3440B764">
                        <wp:simplePos x="0" y="0"/>
                        <wp:positionH relativeFrom="column">
                          <wp:posOffset>2567305</wp:posOffset>
                        </wp:positionH>
                        <wp:positionV relativeFrom="paragraph">
                          <wp:posOffset>34925</wp:posOffset>
                        </wp:positionV>
                        <wp:extent cx="2355850" cy="79629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5850" cy="796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64384" behindDoc="0" locked="0" layoutInCell="1" allowOverlap="1" wp14:anchorId="32D94B01" wp14:editId="732C5D17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34925</wp:posOffset>
                        </wp:positionV>
                        <wp:extent cx="2139950" cy="688340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9950" cy="688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3A9382D" w14:textId="77777777" w:rsidR="00BA070C" w:rsidRDefault="00BA070C"/>
          <w:p w14:paraId="1DDCEE3E" w14:textId="77777777" w:rsidR="00753129" w:rsidRDefault="00753129"/>
          <w:p w14:paraId="0C0C27EB" w14:textId="77777777" w:rsidR="00753129" w:rsidRDefault="00753129"/>
        </w:tc>
        <w:tc>
          <w:tcPr>
            <w:tcW w:w="1164" w:type="dxa"/>
          </w:tcPr>
          <w:p w14:paraId="49640F54" w14:textId="77777777" w:rsidR="00BA070C" w:rsidRDefault="00BA070C"/>
        </w:tc>
        <w:tc>
          <w:tcPr>
            <w:tcW w:w="2436" w:type="dxa"/>
          </w:tcPr>
          <w:tbl>
            <w:tblPr>
              <w:tblW w:w="597" w:type="dxa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597"/>
            </w:tblGrid>
            <w:tr w:rsidR="00BA070C" w14:paraId="5EC9241C" w14:textId="77777777" w:rsidTr="009E1157">
              <w:trPr>
                <w:trHeight w:val="14456"/>
              </w:trPr>
              <w:tc>
                <w:tcPr>
                  <w:tcW w:w="597" w:type="dxa"/>
                  <w:shd w:val="clear" w:color="auto" w:fill="DDDDDD" w:themeFill="accent1"/>
                  <w:vAlign w:val="center"/>
                </w:tcPr>
                <w:p w14:paraId="3CD1FC4E" w14:textId="6AEF248A" w:rsidR="009E1157" w:rsidRPr="009E1157" w:rsidRDefault="009E1157" w:rsidP="009E1157">
                  <w:pPr>
                    <w:pStyle w:val="Heading3"/>
                    <w:jc w:val="left"/>
                    <w:rPr>
                      <w:rFonts w:asciiTheme="minorHAnsi" w:eastAsiaTheme="minorEastAsia" w:hAnsiTheme="minorHAnsi" w:cstheme="minorBidi"/>
                      <w:caps w:val="0"/>
                      <w:sz w:val="24"/>
                      <w:szCs w:val="24"/>
                    </w:rPr>
                  </w:pPr>
                </w:p>
              </w:tc>
            </w:tr>
          </w:tbl>
          <w:p w14:paraId="657B35F7" w14:textId="1C85295A" w:rsidR="00BA070C" w:rsidRDefault="00BA070C"/>
        </w:tc>
      </w:tr>
    </w:tbl>
    <w:p w14:paraId="640BFE0C" w14:textId="7DC9C72B" w:rsidR="007A7A26" w:rsidRDefault="009D4BE0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8CDC03" wp14:editId="40484F84">
                <wp:simplePos x="0" y="0"/>
                <wp:positionH relativeFrom="column">
                  <wp:posOffset>-297284</wp:posOffset>
                </wp:positionH>
                <wp:positionV relativeFrom="paragraph">
                  <wp:posOffset>-9262110</wp:posOffset>
                </wp:positionV>
                <wp:extent cx="6172835" cy="9379373"/>
                <wp:effectExtent l="0" t="0" r="247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9379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4F2A" id="Rectangle_x0020_6" o:spid="_x0000_s1026" style="position:absolute;margin-left:-23.4pt;margin-top:-729.25pt;width:486.05pt;height:738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" fillcolor="white [3201]" strokecolor="#4d4d4d [3209]" strokeweight="1pt"/>
            </w:pict>
          </mc:Fallback>
        </mc:AlternateContent>
      </w:r>
    </w:p>
    <w:sectPr w:rsidR="007A7A26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12"/>
    <w:rsid w:val="00354328"/>
    <w:rsid w:val="00402BA5"/>
    <w:rsid w:val="00657F12"/>
    <w:rsid w:val="00753129"/>
    <w:rsid w:val="007A7A26"/>
    <w:rsid w:val="009D4BE0"/>
    <w:rsid w:val="009E1157"/>
    <w:rsid w:val="00BA070C"/>
    <w:rsid w:val="00E520A1"/>
    <w:rsid w:val="00EF4047"/>
    <w:rsid w:val="00F1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3841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DDDDDD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DDDDDD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DDDDDD" w:themeColor="accent1"/>
    </w:rPr>
  </w:style>
  <w:style w:type="character" w:styleId="Hyperlink">
    <w:name w:val="Hyperlink"/>
    <w:basedOn w:val="DefaultParagraphFont"/>
    <w:uiPriority w:val="99"/>
    <w:unhideWhenUsed/>
    <w:rsid w:val="009E1157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15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pinemodel.info/workshops/citysurvey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spinemodel.info/workshops/citysurvey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dmin/Library/Containers/com.microsoft.Word/Data/Library/Caches/TM03988561/Seasonal%20event%20flyer%20(winter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1667139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2012-12-28T17:25:00+00:00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TP103988551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874111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032F2B-4379-495B-99EE-91804C593C6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8F2E510-0562-42B4-AAA9-BD52FD9DD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E0937-1A58-41BB-8C05-27DD07CEE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 (winter).dotx</Template>
  <TotalTime>24</TotalTime>
  <Pages>2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Trethewey</dc:creator>
  <cp:keywords/>
  <dc:description/>
  <cp:lastModifiedBy>Kevin Trethewey</cp:lastModifiedBy>
  <cp:revision>8</cp:revision>
  <cp:lastPrinted>2016-10-17T13:42:00Z</cp:lastPrinted>
  <dcterms:created xsi:type="dcterms:W3CDTF">2016-10-17T13:09:00Z</dcterms:created>
  <dcterms:modified xsi:type="dcterms:W3CDTF">2016-10-17T13:46:00Z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